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C5EBF" w14:textId="7BA9DE92" w:rsidR="003908A2" w:rsidRDefault="000D2E45" w:rsidP="00A04F00">
      <w:pPr>
        <w:pStyle w:val="Heading1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C873E" wp14:editId="7F47D3C8">
                <wp:simplePos x="0" y="0"/>
                <wp:positionH relativeFrom="column">
                  <wp:posOffset>3235960</wp:posOffset>
                </wp:positionH>
                <wp:positionV relativeFrom="paragraph">
                  <wp:posOffset>43</wp:posOffset>
                </wp:positionV>
                <wp:extent cx="2773017" cy="0"/>
                <wp:effectExtent l="0" t="0" r="8890" b="12700"/>
                <wp:wrapTopAndBottom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3017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70C0">
                              <a:alpha val="1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00CA6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pt,0" to="473.1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" strokecolor="#0070c0" strokeweight="0">
                <v:stroke opacity="771f" joinstyle="miter"/>
                <w10:wrap type="topAndBottom"/>
              </v:line>
            </w:pict>
          </mc:Fallback>
        </mc:AlternateContent>
      </w:r>
      <w:r w:rsidR="00BE1CBF">
        <w:t>education</w:t>
      </w:r>
    </w:p>
    <w:p w14:paraId="1EBA1A5E" w14:textId="4B6F5DDE" w:rsidR="004E155C" w:rsidRDefault="004E155C" w:rsidP="00A04F00">
      <w:pPr>
        <w:spacing w:line="276" w:lineRule="auto"/>
        <w:rPr>
          <w:bCs/>
        </w:rPr>
      </w:pPr>
      <w:r w:rsidRPr="00243AF9">
        <w:rPr>
          <w:b/>
          <w:color w:val="0070C0"/>
        </w:rPr>
        <w:t>Cornell University</w:t>
      </w:r>
      <w:r>
        <w:rPr>
          <w:b/>
        </w:rPr>
        <w:t xml:space="preserve"> </w:t>
      </w:r>
      <w:r>
        <w:rPr>
          <w:bCs/>
        </w:rPr>
        <w:t>Ithaca, NY</w:t>
      </w:r>
    </w:p>
    <w:p w14:paraId="0A70F833" w14:textId="296A5426" w:rsidR="00A043CD" w:rsidRPr="00A043CD" w:rsidRDefault="00A043CD" w:rsidP="00A043CD">
      <w:pPr>
        <w:pStyle w:val="ListParagraph"/>
        <w:numPr>
          <w:ilvl w:val="0"/>
          <w:numId w:val="23"/>
        </w:numPr>
        <w:spacing w:line="276" w:lineRule="auto"/>
        <w:rPr>
          <w:bCs/>
        </w:rPr>
      </w:pPr>
      <w:r>
        <w:rPr>
          <w:bCs/>
        </w:rPr>
        <w:t>Undergraduate in College of Engineering</w:t>
      </w:r>
      <w:bookmarkStart w:id="0" w:name="_GoBack"/>
      <w:bookmarkEnd w:id="0"/>
    </w:p>
    <w:p w14:paraId="287B6C47" w14:textId="6CA55BA8" w:rsidR="003908A2" w:rsidRDefault="00BE1CBF" w:rsidP="00A04F00">
      <w:pPr>
        <w:spacing w:line="276" w:lineRule="auto"/>
        <w:rPr>
          <w:b/>
        </w:rPr>
      </w:pPr>
      <w:r w:rsidRPr="00243AF9">
        <w:rPr>
          <w:b/>
          <w:color w:val="0070C0"/>
        </w:rPr>
        <w:t xml:space="preserve">Liberal Arts &amp; Science Academy </w:t>
      </w:r>
      <w:r>
        <w:t xml:space="preserve">Austin, TX </w:t>
      </w:r>
      <w:r w:rsidR="00F222F7">
        <w:rPr>
          <w:b/>
        </w:rPr>
        <w:t>GPA 4.32</w:t>
      </w:r>
      <w:r w:rsidR="00410A01">
        <w:rPr>
          <w:b/>
        </w:rPr>
        <w:t xml:space="preserve"> SAT: 1560</w:t>
      </w:r>
      <w:r w:rsidR="00F222F7">
        <w:rPr>
          <w:b/>
        </w:rPr>
        <w:t xml:space="preserve"> (</w:t>
      </w:r>
      <w:r w:rsidR="00892514">
        <w:rPr>
          <w:b/>
        </w:rPr>
        <w:t>Super score</w:t>
      </w:r>
      <w:r w:rsidR="00F222F7">
        <w:rPr>
          <w:b/>
        </w:rPr>
        <w:t>)</w:t>
      </w:r>
    </w:p>
    <w:p w14:paraId="66AF1DC3" w14:textId="77777777" w:rsidR="00410A01" w:rsidRPr="00410A01" w:rsidRDefault="00410A01" w:rsidP="00A04F00">
      <w:pPr>
        <w:pStyle w:val="ListParagraph"/>
        <w:numPr>
          <w:ilvl w:val="0"/>
          <w:numId w:val="14"/>
        </w:numPr>
        <w:spacing w:line="276" w:lineRule="auto"/>
        <w:rPr>
          <w:b/>
        </w:rPr>
      </w:pPr>
      <w:r>
        <w:t>National Hispanic Scholar</w:t>
      </w:r>
    </w:p>
    <w:p w14:paraId="2449E535" w14:textId="092C9722" w:rsidR="004E155C" w:rsidRPr="00F222F7" w:rsidRDefault="004E155C" w:rsidP="00A04F00">
      <w:pPr>
        <w:pStyle w:val="ListParagraph"/>
        <w:numPr>
          <w:ilvl w:val="0"/>
          <w:numId w:val="14"/>
        </w:numPr>
        <w:spacing w:line="276" w:lineRule="auto"/>
        <w:rPr>
          <w:b/>
        </w:rPr>
      </w:pPr>
      <w:r>
        <w:t>National AP Scholar</w:t>
      </w:r>
    </w:p>
    <w:p w14:paraId="43559022" w14:textId="690CD849" w:rsidR="00F222F7" w:rsidRPr="00E25FBF" w:rsidRDefault="00F222F7" w:rsidP="00A04F00">
      <w:pPr>
        <w:pStyle w:val="ListParagraph"/>
        <w:numPr>
          <w:ilvl w:val="0"/>
          <w:numId w:val="14"/>
        </w:numPr>
        <w:spacing w:line="276" w:lineRule="auto"/>
        <w:rPr>
          <w:b/>
        </w:rPr>
      </w:pPr>
      <w:r>
        <w:t>AP Scholar with distinction</w:t>
      </w:r>
    </w:p>
    <w:p w14:paraId="2CD24F19" w14:textId="679AEF5D" w:rsidR="00E25FBF" w:rsidRPr="00E25FBF" w:rsidRDefault="00E25FBF" w:rsidP="00E25FBF">
      <w:pPr>
        <w:pStyle w:val="ListParagraph"/>
        <w:numPr>
          <w:ilvl w:val="0"/>
          <w:numId w:val="14"/>
        </w:numPr>
        <w:spacing w:line="276" w:lineRule="auto"/>
        <w:rPr>
          <w:b/>
        </w:rPr>
      </w:pPr>
      <w:r>
        <w:t>National Merit Commended Scholar</w:t>
      </w:r>
    </w:p>
    <w:p w14:paraId="44873D52" w14:textId="36F41CBB" w:rsidR="00410A01" w:rsidRPr="00410A01" w:rsidRDefault="00410A01" w:rsidP="00A04F00">
      <w:pPr>
        <w:spacing w:line="276" w:lineRule="auto"/>
        <w:rPr>
          <w:b/>
        </w:rPr>
      </w:pPr>
      <w:r>
        <w:rPr>
          <w:b/>
        </w:rPr>
        <w:t xml:space="preserve">Educational Goal: </w:t>
      </w:r>
      <w:r w:rsidR="00DD52D8">
        <w:rPr>
          <w:b/>
        </w:rPr>
        <w:t>Master</w:t>
      </w:r>
      <w:r w:rsidR="007A36C9">
        <w:rPr>
          <w:b/>
        </w:rPr>
        <w:t>’s</w:t>
      </w:r>
      <w:r w:rsidR="00DD52D8">
        <w:rPr>
          <w:b/>
        </w:rPr>
        <w:t xml:space="preserve"> in engineering</w:t>
      </w:r>
    </w:p>
    <w:p w14:paraId="13484BE2" w14:textId="77777777" w:rsidR="003908A2" w:rsidRDefault="00BE1CBF" w:rsidP="00A04F00">
      <w:pPr>
        <w:pStyle w:val="Heading1"/>
        <w:spacing w:line="276" w:lineRule="auto"/>
      </w:pPr>
      <w:r>
        <w:t xml:space="preserve">work </w:t>
      </w:r>
      <w:sdt>
        <w:sdtPr>
          <w:id w:val="1728489637"/>
          <w:placeholder>
            <w:docPart w:val="97881B5686434749927346E5AC5E7287"/>
          </w:placeholder>
          <w:temporary/>
          <w:showingPlcHdr/>
          <w15:appearance w15:val="hidden"/>
        </w:sdtPr>
        <w:sdtEndPr/>
        <w:sdtContent>
          <w:r w:rsidR="001B502D">
            <w:t>Experience</w:t>
          </w:r>
        </w:sdtContent>
      </w:sdt>
    </w:p>
    <w:p w14:paraId="16C0DD08" w14:textId="33233DC5" w:rsidR="004E155C" w:rsidRPr="003E2140" w:rsidRDefault="004E155C" w:rsidP="00C42611">
      <w:pPr>
        <w:spacing w:line="264" w:lineRule="auto"/>
      </w:pPr>
      <w:r w:rsidRPr="003E2140">
        <w:rPr>
          <w:b/>
          <w:color w:val="0070C0"/>
        </w:rPr>
        <w:t xml:space="preserve">Applied Research Labs, UT </w:t>
      </w:r>
      <w:r w:rsidRPr="003E2140">
        <w:rPr>
          <w:b/>
          <w:bCs/>
          <w:color w:val="0070C0"/>
        </w:rPr>
        <w:t>Austin</w:t>
      </w:r>
      <w:r w:rsidR="003E2140">
        <w:br/>
      </w:r>
      <w:r w:rsidRPr="003E2140">
        <w:t>40 hrs/</w:t>
      </w:r>
      <w:proofErr w:type="spellStart"/>
      <w:r w:rsidRPr="003E2140">
        <w:t>wk</w:t>
      </w:r>
      <w:proofErr w:type="spellEnd"/>
      <w:r w:rsidRPr="003E2140">
        <w:t xml:space="preserve"> June-August 2019 | Apprentice</w:t>
      </w:r>
    </w:p>
    <w:p w14:paraId="12750975" w14:textId="5344FF20" w:rsidR="004E155C" w:rsidRPr="004E155C" w:rsidRDefault="007C4E62" w:rsidP="00C42611">
      <w:pPr>
        <w:pStyle w:val="ListBullet"/>
        <w:numPr>
          <w:ilvl w:val="0"/>
          <w:numId w:val="14"/>
        </w:numPr>
        <w:spacing w:line="264" w:lineRule="auto"/>
        <w:rPr>
          <w:bCs/>
        </w:rPr>
      </w:pPr>
      <w:r>
        <w:rPr>
          <w:bCs/>
        </w:rPr>
        <w:t>Designed</w:t>
      </w:r>
      <w:r w:rsidR="004E155C">
        <w:rPr>
          <w:bCs/>
        </w:rPr>
        <w:t xml:space="preserve"> and buil</w:t>
      </w:r>
      <w:r>
        <w:rPr>
          <w:bCs/>
        </w:rPr>
        <w:t>t</w:t>
      </w:r>
      <w:r w:rsidR="004E155C">
        <w:rPr>
          <w:bCs/>
        </w:rPr>
        <w:t xml:space="preserve"> a prototype low-cost low-frequency underwater acoustic source</w:t>
      </w:r>
    </w:p>
    <w:p w14:paraId="1A7B316A" w14:textId="6A058722" w:rsidR="004E155C" w:rsidRPr="003E2140" w:rsidRDefault="004E155C" w:rsidP="00C42611">
      <w:pPr>
        <w:spacing w:line="264" w:lineRule="auto"/>
        <w:rPr>
          <w:b/>
        </w:rPr>
      </w:pPr>
      <w:r w:rsidRPr="003E2140">
        <w:rPr>
          <w:b/>
          <w:color w:val="0070C0"/>
        </w:rPr>
        <w:t xml:space="preserve">Torzal </w:t>
      </w:r>
      <w:r w:rsidRPr="003E2140">
        <w:rPr>
          <w:b/>
          <w:bCs/>
          <w:color w:val="0070C0"/>
        </w:rPr>
        <w:t>Guitars</w:t>
      </w:r>
      <w:r w:rsidR="003E2140" w:rsidRPr="003E2140">
        <w:rPr>
          <w:color w:val="0070C0"/>
        </w:rPr>
        <w:t xml:space="preserve"> </w:t>
      </w:r>
      <w:r w:rsidR="003E2140" w:rsidRPr="003E2140">
        <w:rPr>
          <w:color w:val="0070C0"/>
        </w:rPr>
        <w:br/>
      </w:r>
      <w:r w:rsidRPr="003E2140">
        <w:t>12 hrs Contracted Project 2018</w:t>
      </w:r>
    </w:p>
    <w:p w14:paraId="7F881AAE" w14:textId="37443655" w:rsidR="00243AF9" w:rsidRPr="003E2140" w:rsidRDefault="004E155C" w:rsidP="00C42611">
      <w:pPr>
        <w:pStyle w:val="ListBullet"/>
        <w:numPr>
          <w:ilvl w:val="0"/>
          <w:numId w:val="16"/>
        </w:numPr>
        <w:spacing w:line="264" w:lineRule="auto"/>
      </w:pPr>
      <w:r>
        <w:t xml:space="preserve">Researched, designed, and constructed a </w:t>
      </w:r>
      <w:r w:rsidR="00901AB8">
        <w:t>small-scale</w:t>
      </w:r>
      <w:r>
        <w:t xml:space="preserve"> Enterprise Resource Planning database</w:t>
      </w:r>
    </w:p>
    <w:p w14:paraId="5793CF74" w14:textId="711E08A7" w:rsidR="003908A2" w:rsidRDefault="00410A01" w:rsidP="00C42611">
      <w:pPr>
        <w:spacing w:line="264" w:lineRule="auto"/>
      </w:pPr>
      <w:r w:rsidRPr="003E2140">
        <w:rPr>
          <w:b/>
          <w:color w:val="0070C0"/>
        </w:rPr>
        <w:t>Collings Guitar</w:t>
      </w:r>
      <w:r w:rsidR="003E2140" w:rsidRPr="003E2140">
        <w:rPr>
          <w:b/>
          <w:color w:val="0070C0"/>
        </w:rPr>
        <w:t>s</w:t>
      </w:r>
      <w:r w:rsidRPr="003E2140">
        <w:rPr>
          <w:color w:val="0070C0"/>
        </w:rPr>
        <w:tab/>
      </w:r>
      <w:r w:rsidRPr="003E2140">
        <w:rPr>
          <w:color w:val="0070C0"/>
        </w:rPr>
        <w:tab/>
      </w:r>
      <w:r w:rsidR="003E2140" w:rsidRPr="003E2140">
        <w:rPr>
          <w:color w:val="0070C0"/>
        </w:rPr>
        <w:t xml:space="preserve"> </w:t>
      </w:r>
      <w:r w:rsidR="003E2140">
        <w:br/>
      </w:r>
      <w:r w:rsidR="00F468F8">
        <w:t>24 hrs/</w:t>
      </w:r>
      <w:proofErr w:type="spellStart"/>
      <w:r w:rsidR="00F468F8">
        <w:t>wk</w:t>
      </w:r>
      <w:proofErr w:type="spellEnd"/>
      <w:r w:rsidR="00F468F8">
        <w:t xml:space="preserve"> </w:t>
      </w:r>
      <w:r>
        <w:t>June-August 2017 | Luthier I</w:t>
      </w:r>
    </w:p>
    <w:p w14:paraId="0723D854" w14:textId="3ED56BD9" w:rsidR="00041472" w:rsidRDefault="00410A01" w:rsidP="000D2E45">
      <w:pPr>
        <w:pStyle w:val="ListBullet"/>
        <w:numPr>
          <w:ilvl w:val="0"/>
          <w:numId w:val="15"/>
        </w:numPr>
        <w:spacing w:after="0" w:line="264" w:lineRule="auto"/>
      </w:pPr>
      <w:r>
        <w:t>Prepared incoming wood shipments for kiln &amp; acclimation</w:t>
      </w:r>
      <w:r w:rsidR="00C42611">
        <w:t xml:space="preserve">; </w:t>
      </w:r>
      <w:r>
        <w:t>Sanded electric guitar bodies</w:t>
      </w:r>
    </w:p>
    <w:p w14:paraId="4B9FF786" w14:textId="34DE7041" w:rsidR="00901AB8" w:rsidRDefault="000D2E45" w:rsidP="000D2E45">
      <w:pPr>
        <w:pStyle w:val="Heading1"/>
        <w:spacing w:line="276" w:lineRule="auto"/>
      </w:pPr>
      <w:r>
        <w:br w:type="column"/>
      </w:r>
      <w:r w:rsidR="00E11921">
        <w:t>Technical Skills</w:t>
      </w:r>
    </w:p>
    <w:p w14:paraId="437A688D" w14:textId="36D9A302" w:rsidR="00901AB8" w:rsidRDefault="00901AB8" w:rsidP="00041472">
      <w:pPr>
        <w:pStyle w:val="ListBullet"/>
        <w:numPr>
          <w:ilvl w:val="0"/>
          <w:numId w:val="0"/>
        </w:numPr>
        <w:spacing w:after="180" w:line="276" w:lineRule="auto"/>
        <w:ind w:left="216" w:hanging="216"/>
        <w:rPr>
          <w:b/>
        </w:rPr>
      </w:pPr>
      <w:r w:rsidRPr="001D2017">
        <w:rPr>
          <w:b/>
          <w:color w:val="0070C0"/>
        </w:rPr>
        <w:t>Programming</w:t>
      </w:r>
    </w:p>
    <w:p w14:paraId="7E5CF203" w14:textId="77777777" w:rsidR="00B065E8" w:rsidRPr="008C482A" w:rsidRDefault="00B065E8" w:rsidP="00B065E8">
      <w:pPr>
        <w:pStyle w:val="ListBullet"/>
        <w:numPr>
          <w:ilvl w:val="1"/>
          <w:numId w:val="24"/>
        </w:numPr>
        <w:spacing w:line="240" w:lineRule="auto"/>
        <w:rPr>
          <w:b/>
        </w:rPr>
      </w:pPr>
      <w:r>
        <w:t>Python</w:t>
      </w:r>
    </w:p>
    <w:p w14:paraId="7125EA28" w14:textId="77777777" w:rsidR="00901AB8" w:rsidRPr="002379AF" w:rsidRDefault="00901AB8" w:rsidP="001D2017">
      <w:pPr>
        <w:pStyle w:val="ListBullet"/>
        <w:numPr>
          <w:ilvl w:val="1"/>
          <w:numId w:val="24"/>
        </w:numPr>
        <w:spacing w:line="240" w:lineRule="auto"/>
        <w:rPr>
          <w:b/>
        </w:rPr>
      </w:pPr>
      <w:r>
        <w:t>J</w:t>
      </w:r>
      <w:r>
        <w:tab/>
      </w:r>
      <w:r>
        <w:tab/>
        <w:t xml:space="preserve">ava </w:t>
      </w:r>
    </w:p>
    <w:p w14:paraId="2D277F99" w14:textId="21ECD4A0" w:rsidR="00901AB8" w:rsidRPr="00E11921" w:rsidRDefault="00E11921" w:rsidP="001D2017">
      <w:pPr>
        <w:pStyle w:val="ListBullet"/>
        <w:numPr>
          <w:ilvl w:val="1"/>
          <w:numId w:val="24"/>
        </w:numPr>
        <w:spacing w:line="240" w:lineRule="auto"/>
        <w:rPr>
          <w:b/>
        </w:rPr>
      </w:pPr>
      <w:r>
        <w:t>SQL</w:t>
      </w:r>
    </w:p>
    <w:p w14:paraId="15A5D32C" w14:textId="14C4EE18" w:rsidR="00E11921" w:rsidRPr="00E11921" w:rsidRDefault="00E11921" w:rsidP="001D2017">
      <w:pPr>
        <w:pStyle w:val="ListBullet"/>
        <w:numPr>
          <w:ilvl w:val="1"/>
          <w:numId w:val="24"/>
        </w:numPr>
        <w:spacing w:line="240" w:lineRule="auto"/>
        <w:rPr>
          <w:b/>
        </w:rPr>
      </w:pPr>
      <w:r>
        <w:t>LaTeX</w:t>
      </w:r>
    </w:p>
    <w:p w14:paraId="44898E1A" w14:textId="1941B127" w:rsidR="00E11921" w:rsidRPr="001D2017" w:rsidRDefault="00E11921" w:rsidP="00E11921">
      <w:pPr>
        <w:pStyle w:val="ListBullet"/>
        <w:numPr>
          <w:ilvl w:val="0"/>
          <w:numId w:val="0"/>
        </w:numPr>
        <w:spacing w:line="276" w:lineRule="auto"/>
        <w:ind w:left="216" w:hanging="216"/>
        <w:rPr>
          <w:b/>
          <w:color w:val="0070C0"/>
        </w:rPr>
      </w:pPr>
      <w:r w:rsidRPr="001D2017">
        <w:rPr>
          <w:b/>
          <w:color w:val="0070C0"/>
        </w:rPr>
        <w:t>Software</w:t>
      </w:r>
    </w:p>
    <w:p w14:paraId="5F56D5AA" w14:textId="77777777" w:rsidR="00901AB8" w:rsidRPr="0034018A" w:rsidRDefault="00901AB8" w:rsidP="001D2017">
      <w:pPr>
        <w:pStyle w:val="ListBullet"/>
        <w:numPr>
          <w:ilvl w:val="0"/>
          <w:numId w:val="20"/>
        </w:numPr>
        <w:spacing w:line="240" w:lineRule="auto"/>
        <w:rPr>
          <w:b/>
        </w:rPr>
      </w:pPr>
      <w:r>
        <w:t>3D CAD/Modelling</w:t>
      </w:r>
    </w:p>
    <w:p w14:paraId="214FC6BB" w14:textId="77777777" w:rsidR="00901AB8" w:rsidRPr="0034018A" w:rsidRDefault="00901AB8" w:rsidP="001D2017">
      <w:pPr>
        <w:pStyle w:val="ListBullet"/>
        <w:numPr>
          <w:ilvl w:val="1"/>
          <w:numId w:val="20"/>
        </w:numPr>
        <w:spacing w:line="240" w:lineRule="auto"/>
        <w:rPr>
          <w:b/>
        </w:rPr>
      </w:pPr>
      <w:r>
        <w:t>SolidWorks</w:t>
      </w:r>
    </w:p>
    <w:p w14:paraId="0C87C3F6" w14:textId="77777777" w:rsidR="00901AB8" w:rsidRPr="008C482A" w:rsidRDefault="00901AB8" w:rsidP="001D2017">
      <w:pPr>
        <w:pStyle w:val="ListBullet"/>
        <w:numPr>
          <w:ilvl w:val="1"/>
          <w:numId w:val="20"/>
        </w:numPr>
        <w:spacing w:line="240" w:lineRule="auto"/>
        <w:rPr>
          <w:b/>
        </w:rPr>
      </w:pPr>
      <w:r>
        <w:t>Sketch-up</w:t>
      </w:r>
    </w:p>
    <w:p w14:paraId="7590B5EB" w14:textId="0835DB92" w:rsidR="00901AB8" w:rsidRPr="00E11921" w:rsidRDefault="00901AB8" w:rsidP="001D2017">
      <w:pPr>
        <w:pStyle w:val="ListBullet"/>
        <w:numPr>
          <w:ilvl w:val="1"/>
          <w:numId w:val="20"/>
        </w:numPr>
        <w:spacing w:line="240" w:lineRule="auto"/>
        <w:rPr>
          <w:b/>
        </w:rPr>
      </w:pPr>
      <w:r>
        <w:t>Rhinoceros 3D</w:t>
      </w:r>
    </w:p>
    <w:p w14:paraId="15351E93" w14:textId="640BBEBE" w:rsidR="00E11921" w:rsidRPr="00901AB8" w:rsidRDefault="00E11921" w:rsidP="001D2017">
      <w:pPr>
        <w:pStyle w:val="ListBullet"/>
        <w:numPr>
          <w:ilvl w:val="0"/>
          <w:numId w:val="20"/>
        </w:numPr>
        <w:spacing w:line="240" w:lineRule="auto"/>
        <w:rPr>
          <w:b/>
        </w:rPr>
      </w:pPr>
      <w:r>
        <w:rPr>
          <w:bCs/>
        </w:rPr>
        <w:t>Microsoft Office Suite</w:t>
      </w:r>
    </w:p>
    <w:p w14:paraId="00B1F273" w14:textId="77777777" w:rsidR="00901AB8" w:rsidRPr="001D2017" w:rsidRDefault="00901AB8" w:rsidP="00901AB8">
      <w:pPr>
        <w:pStyle w:val="ListBullet"/>
        <w:numPr>
          <w:ilvl w:val="0"/>
          <w:numId w:val="0"/>
        </w:numPr>
        <w:spacing w:line="276" w:lineRule="auto"/>
        <w:ind w:left="216" w:hanging="216"/>
        <w:rPr>
          <w:b/>
          <w:color w:val="0070C0"/>
        </w:rPr>
      </w:pPr>
      <w:r w:rsidRPr="001D2017">
        <w:rPr>
          <w:b/>
          <w:color w:val="0070C0"/>
        </w:rPr>
        <w:t>Shop Skills</w:t>
      </w:r>
    </w:p>
    <w:p w14:paraId="45AEC745" w14:textId="1AE07D31" w:rsidR="00901AB8" w:rsidRPr="00B065E8" w:rsidRDefault="00901AB8" w:rsidP="001D2017">
      <w:pPr>
        <w:pStyle w:val="ListBullet"/>
        <w:numPr>
          <w:ilvl w:val="0"/>
          <w:numId w:val="20"/>
        </w:numPr>
        <w:spacing w:line="240" w:lineRule="auto"/>
        <w:rPr>
          <w:b/>
        </w:rPr>
      </w:pPr>
      <w:r>
        <w:t xml:space="preserve">10+ years of fabrication shop experience in wood and metal. </w:t>
      </w:r>
    </w:p>
    <w:p w14:paraId="3003110D" w14:textId="6C6F5587" w:rsidR="00901AB8" w:rsidRPr="00B065E8" w:rsidRDefault="00B065E8" w:rsidP="00B065E8">
      <w:pPr>
        <w:pStyle w:val="ListBullet"/>
        <w:numPr>
          <w:ilvl w:val="0"/>
          <w:numId w:val="20"/>
        </w:numPr>
        <w:spacing w:line="240" w:lineRule="auto"/>
        <w:rPr>
          <w:b/>
        </w:rPr>
      </w:pPr>
      <w:r>
        <w:t>Projects Include:</w:t>
      </w:r>
      <w:r>
        <w:rPr>
          <w:b/>
        </w:rPr>
        <w:t xml:space="preserve"> </w:t>
      </w:r>
      <w:r w:rsidR="00901AB8">
        <w:t>Knife making</w:t>
      </w:r>
      <w:r>
        <w:t xml:space="preserve">, </w:t>
      </w:r>
      <w:r w:rsidR="00901AB8">
        <w:t>Machining light saber</w:t>
      </w:r>
      <w:r>
        <w:t xml:space="preserve">, </w:t>
      </w:r>
      <w:r w:rsidR="00901AB8">
        <w:t>Architectural models</w:t>
      </w:r>
      <w:r>
        <w:t xml:space="preserve">, </w:t>
      </w:r>
      <w:r w:rsidR="00901AB8">
        <w:t>Electric and acoustic guitars</w:t>
      </w:r>
      <w:r>
        <w:rPr>
          <w:b/>
        </w:rPr>
        <w:t xml:space="preserve">, </w:t>
      </w:r>
      <w:r w:rsidR="00901AB8">
        <w:t>Jewelry and Box making</w:t>
      </w:r>
    </w:p>
    <w:p w14:paraId="333830A4" w14:textId="745325ED" w:rsidR="00E11921" w:rsidRPr="00E11921" w:rsidRDefault="00E11921" w:rsidP="00E11921">
      <w:pPr>
        <w:pStyle w:val="Heading1"/>
        <w:spacing w:line="276" w:lineRule="auto"/>
      </w:pPr>
      <w:r>
        <w:t>Hobbies</w:t>
      </w:r>
    </w:p>
    <w:p w14:paraId="723F8A2A" w14:textId="4D5C7526" w:rsidR="00901AB8" w:rsidRPr="00B065E8" w:rsidRDefault="00901AB8" w:rsidP="00041472">
      <w:pPr>
        <w:pStyle w:val="ListBullet"/>
        <w:numPr>
          <w:ilvl w:val="0"/>
          <w:numId w:val="0"/>
        </w:numPr>
        <w:spacing w:after="180" w:line="276" w:lineRule="auto"/>
        <w:ind w:left="216" w:hanging="216"/>
        <w:rPr>
          <w:b/>
          <w:color w:val="0070C0"/>
        </w:rPr>
      </w:pPr>
      <w:r w:rsidRPr="00B065E8">
        <w:rPr>
          <w:b/>
          <w:color w:val="0070C0"/>
        </w:rPr>
        <w:t>Music</w:t>
      </w:r>
    </w:p>
    <w:p w14:paraId="0AA45E54" w14:textId="77777777" w:rsidR="00901AB8" w:rsidRPr="00F429C7" w:rsidRDefault="00901AB8" w:rsidP="00901AB8">
      <w:pPr>
        <w:pStyle w:val="ListBullet"/>
        <w:numPr>
          <w:ilvl w:val="0"/>
          <w:numId w:val="19"/>
        </w:numPr>
        <w:spacing w:line="276" w:lineRule="auto"/>
        <w:rPr>
          <w:b/>
        </w:rPr>
      </w:pPr>
      <w:r>
        <w:t>7+ years playing music: Cello, Ukulele, Guitar, Bass Guitar, Mandolin</w:t>
      </w:r>
    </w:p>
    <w:p w14:paraId="6EC67414" w14:textId="09690E28" w:rsidR="00041472" w:rsidRPr="00041472" w:rsidRDefault="00901AB8" w:rsidP="00041472">
      <w:pPr>
        <w:pStyle w:val="ListBullet"/>
        <w:numPr>
          <w:ilvl w:val="0"/>
          <w:numId w:val="19"/>
        </w:numPr>
        <w:spacing w:line="276" w:lineRule="auto"/>
        <w:rPr>
          <w:b/>
        </w:rPr>
      </w:pPr>
      <w:r>
        <w:t>Orchestra | Varsity cellist; TMEA Region 18 placement; UIL Solo and Ensemble | 9</w:t>
      </w:r>
      <w:r w:rsidRPr="00F429C7">
        <w:rPr>
          <w:vertAlign w:val="superscript"/>
        </w:rPr>
        <w:t>th</w:t>
      </w:r>
      <w:r>
        <w:t>-12</w:t>
      </w:r>
      <w:r w:rsidRPr="00F429C7">
        <w:rPr>
          <w:vertAlign w:val="superscript"/>
        </w:rPr>
        <w:t>th</w:t>
      </w:r>
      <w:r>
        <w:t xml:space="preserve"> grade</w:t>
      </w:r>
      <w:r w:rsidR="00041472">
        <w:br w:type="page"/>
      </w:r>
    </w:p>
    <w:p w14:paraId="18FAD26D" w14:textId="052EC84A" w:rsidR="003908A2" w:rsidRDefault="00BE1CBF" w:rsidP="00A04F00">
      <w:pPr>
        <w:pStyle w:val="Heading1"/>
        <w:spacing w:line="276" w:lineRule="auto"/>
      </w:pPr>
      <w:r>
        <w:lastRenderedPageBreak/>
        <w:t>activities and leadership</w:t>
      </w:r>
    </w:p>
    <w:p w14:paraId="352DCA01" w14:textId="77777777" w:rsidR="008C7A4E" w:rsidRDefault="008C7A4E" w:rsidP="008C7A4E">
      <w:pPr>
        <w:spacing w:line="276" w:lineRule="auto"/>
        <w:rPr>
          <w:b/>
        </w:rPr>
      </w:pPr>
      <w:r w:rsidRPr="008C7A4E">
        <w:rPr>
          <w:b/>
          <w:color w:val="0070C0"/>
        </w:rPr>
        <w:t>Robotics Team</w:t>
      </w:r>
      <w:r>
        <w:rPr>
          <w:b/>
        </w:rPr>
        <w:t xml:space="preserve"> | 11</w:t>
      </w:r>
      <w:r w:rsidRPr="00F429C7">
        <w:rPr>
          <w:b/>
          <w:vertAlign w:val="superscript"/>
        </w:rPr>
        <w:t>th</w:t>
      </w:r>
      <w:r>
        <w:rPr>
          <w:b/>
        </w:rPr>
        <w:t xml:space="preserve"> &amp; 12</w:t>
      </w:r>
      <w:r w:rsidRPr="00F429C7">
        <w:rPr>
          <w:b/>
          <w:vertAlign w:val="superscript"/>
        </w:rPr>
        <w:t>th</w:t>
      </w:r>
      <w:r>
        <w:rPr>
          <w:b/>
        </w:rPr>
        <w:t xml:space="preserve"> grade 12hrs/</w:t>
      </w:r>
      <w:proofErr w:type="spellStart"/>
      <w:r>
        <w:rPr>
          <w:b/>
        </w:rPr>
        <w:t>wk</w:t>
      </w:r>
      <w:proofErr w:type="spellEnd"/>
      <w:r>
        <w:rPr>
          <w:b/>
        </w:rPr>
        <w:t xml:space="preserve"> 18wks</w:t>
      </w:r>
    </w:p>
    <w:p w14:paraId="38AB6281" w14:textId="77777777" w:rsidR="008C7A4E" w:rsidRPr="00D14CA8" w:rsidRDefault="008C7A4E" w:rsidP="008C7A4E">
      <w:pPr>
        <w:pStyle w:val="ListParagraph"/>
        <w:numPr>
          <w:ilvl w:val="0"/>
          <w:numId w:val="18"/>
        </w:numPr>
        <w:spacing w:line="276" w:lineRule="auto"/>
        <w:rPr>
          <w:b/>
        </w:rPr>
      </w:pPr>
      <w:r>
        <w:t>Design and Build Team | Attended El Paso: Regional March 2018; Houston: Worlds April 2018</w:t>
      </w:r>
    </w:p>
    <w:p w14:paraId="21EEB60C" w14:textId="77777777" w:rsidR="008C7A4E" w:rsidRPr="00F429C7" w:rsidRDefault="008C7A4E" w:rsidP="008C7A4E">
      <w:pPr>
        <w:pStyle w:val="ListParagraph"/>
        <w:numPr>
          <w:ilvl w:val="1"/>
          <w:numId w:val="18"/>
        </w:numPr>
        <w:spacing w:line="276" w:lineRule="auto"/>
        <w:rPr>
          <w:b/>
        </w:rPr>
      </w:pPr>
      <w:r>
        <w:t>Worked on designing subsystems, and assembling the final robot</w:t>
      </w:r>
    </w:p>
    <w:p w14:paraId="01BCC6C4" w14:textId="77777777" w:rsidR="008C7A4E" w:rsidRDefault="008C7A4E" w:rsidP="008C7A4E">
      <w:pPr>
        <w:spacing w:line="276" w:lineRule="auto"/>
        <w:rPr>
          <w:b/>
        </w:rPr>
      </w:pPr>
      <w:r w:rsidRPr="008C7A4E">
        <w:rPr>
          <w:b/>
          <w:color w:val="0070C0"/>
        </w:rPr>
        <w:t>Orchestra Officer</w:t>
      </w:r>
      <w:r>
        <w:rPr>
          <w:b/>
        </w:rPr>
        <w:t xml:space="preserve"> | 8 hrs/</w:t>
      </w:r>
      <w:proofErr w:type="spellStart"/>
      <w:r>
        <w:rPr>
          <w:b/>
        </w:rPr>
        <w:t>wk</w:t>
      </w:r>
      <w:proofErr w:type="spellEnd"/>
      <w:r>
        <w:rPr>
          <w:b/>
        </w:rPr>
        <w:t xml:space="preserve"> 40 </w:t>
      </w:r>
      <w:proofErr w:type="spellStart"/>
      <w:r>
        <w:rPr>
          <w:b/>
        </w:rPr>
        <w:t>wks</w:t>
      </w:r>
      <w:proofErr w:type="spellEnd"/>
      <w:r>
        <w:rPr>
          <w:b/>
        </w:rPr>
        <w:t>/</w:t>
      </w:r>
      <w:proofErr w:type="spellStart"/>
      <w:r>
        <w:rPr>
          <w:b/>
        </w:rPr>
        <w:t>yr</w:t>
      </w:r>
      <w:proofErr w:type="spellEnd"/>
    </w:p>
    <w:p w14:paraId="422201A7" w14:textId="77777777" w:rsidR="008C7A4E" w:rsidRPr="00D14CA8" w:rsidRDefault="008C7A4E" w:rsidP="008C7A4E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>
        <w:t>President | 12</w:t>
      </w:r>
      <w:r w:rsidRPr="00410A01">
        <w:rPr>
          <w:vertAlign w:val="superscript"/>
        </w:rPr>
        <w:t>th</w:t>
      </w:r>
      <w:r>
        <w:t xml:space="preserve"> grade</w:t>
      </w:r>
    </w:p>
    <w:p w14:paraId="2DA64335" w14:textId="77777777" w:rsidR="008C7A4E" w:rsidRPr="00D14CA8" w:rsidRDefault="008C7A4E" w:rsidP="008C7A4E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>
        <w:t>Helped organize all events</w:t>
      </w:r>
    </w:p>
    <w:p w14:paraId="5E6D0312" w14:textId="77777777" w:rsidR="008C7A4E" w:rsidRPr="00D14CA8" w:rsidRDefault="008C7A4E" w:rsidP="008C7A4E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>
        <w:t>Helped make decisions regarding the program as a whole</w:t>
      </w:r>
    </w:p>
    <w:p w14:paraId="171BB9EF" w14:textId="77777777" w:rsidR="008C7A4E" w:rsidRPr="00D14CA8" w:rsidRDefault="008C7A4E" w:rsidP="008C7A4E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>
        <w:t>Face of the orchestra</w:t>
      </w:r>
    </w:p>
    <w:p w14:paraId="1DB8CAFC" w14:textId="77777777" w:rsidR="008C7A4E" w:rsidRPr="000B4DD2" w:rsidRDefault="008C7A4E" w:rsidP="008C7A4E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>
        <w:t>Delegate work among officers</w:t>
      </w:r>
    </w:p>
    <w:p w14:paraId="554FF21F" w14:textId="77777777" w:rsidR="008C7A4E" w:rsidRPr="00D14CA8" w:rsidRDefault="008C7A4E" w:rsidP="008C7A4E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>
        <w:t>Emcee at concerts and banquets</w:t>
      </w:r>
    </w:p>
    <w:p w14:paraId="77088186" w14:textId="77777777" w:rsidR="008C7A4E" w:rsidRPr="00D14CA8" w:rsidRDefault="008C7A4E" w:rsidP="008C7A4E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>
        <w:t>President/Vice President | 11</w:t>
      </w:r>
      <w:r w:rsidRPr="00F429C7">
        <w:rPr>
          <w:vertAlign w:val="superscript"/>
        </w:rPr>
        <w:t>th</w:t>
      </w:r>
      <w:r>
        <w:t xml:space="preserve"> grade</w:t>
      </w:r>
    </w:p>
    <w:p w14:paraId="1C5DF1F6" w14:textId="77777777" w:rsidR="008C7A4E" w:rsidRPr="00D14CA8" w:rsidRDefault="008C7A4E" w:rsidP="008C7A4E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>
        <w:t>Helped organize all events</w:t>
      </w:r>
    </w:p>
    <w:p w14:paraId="5B181CA5" w14:textId="77777777" w:rsidR="008C7A4E" w:rsidRPr="00D14CA8" w:rsidRDefault="008C7A4E" w:rsidP="008C7A4E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>
        <w:t>Helped make decisions regarding the program as a whole</w:t>
      </w:r>
    </w:p>
    <w:p w14:paraId="470FBB36" w14:textId="77777777" w:rsidR="008C7A4E" w:rsidRPr="00F429C7" w:rsidRDefault="008C7A4E" w:rsidP="008C7A4E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>
        <w:t>Face of the orchestra</w:t>
      </w:r>
    </w:p>
    <w:p w14:paraId="418DD538" w14:textId="77777777" w:rsidR="008C7A4E" w:rsidRPr="00D14CA8" w:rsidRDefault="008C7A4E" w:rsidP="008C7A4E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>
        <w:t>Head Librarian | 10</w:t>
      </w:r>
      <w:r w:rsidRPr="00F429C7">
        <w:rPr>
          <w:vertAlign w:val="superscript"/>
        </w:rPr>
        <w:t>th</w:t>
      </w:r>
      <w:r>
        <w:t xml:space="preserve"> grade</w:t>
      </w:r>
    </w:p>
    <w:p w14:paraId="79398D92" w14:textId="77777777" w:rsidR="008C7A4E" w:rsidRPr="00D14CA8" w:rsidRDefault="008C7A4E" w:rsidP="008C7A4E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>
        <w:t>Selected music for four orchestras</w:t>
      </w:r>
    </w:p>
    <w:p w14:paraId="2FF91E24" w14:textId="77777777" w:rsidR="008C7A4E" w:rsidRPr="00F429C7" w:rsidRDefault="008C7A4E" w:rsidP="008C7A4E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>
        <w:t>Made copies of the music</w:t>
      </w:r>
    </w:p>
    <w:p w14:paraId="3D3F3E02" w14:textId="77777777" w:rsidR="008C7A4E" w:rsidRDefault="008C7A4E" w:rsidP="008C7A4E">
      <w:pPr>
        <w:spacing w:line="276" w:lineRule="auto"/>
        <w:rPr>
          <w:b/>
        </w:rPr>
      </w:pPr>
      <w:r w:rsidRPr="008C7A4E">
        <w:rPr>
          <w:b/>
          <w:color w:val="0070C0"/>
        </w:rPr>
        <w:t>LASA High School Ambassador</w:t>
      </w:r>
      <w:r>
        <w:rPr>
          <w:b/>
        </w:rPr>
        <w:t xml:space="preserve"> | 12</w:t>
      </w:r>
      <w:r w:rsidRPr="00F429C7">
        <w:rPr>
          <w:b/>
          <w:vertAlign w:val="superscript"/>
        </w:rPr>
        <w:t>th</w:t>
      </w:r>
      <w:r>
        <w:rPr>
          <w:b/>
        </w:rPr>
        <w:t xml:space="preserve"> grade</w:t>
      </w:r>
    </w:p>
    <w:p w14:paraId="3E3AB329" w14:textId="77777777" w:rsidR="008C7A4E" w:rsidRPr="00F429C7" w:rsidRDefault="008C7A4E" w:rsidP="008C7A4E">
      <w:pPr>
        <w:pStyle w:val="ListParagraph"/>
        <w:numPr>
          <w:ilvl w:val="0"/>
          <w:numId w:val="17"/>
        </w:numPr>
        <w:spacing w:line="276" w:lineRule="auto"/>
        <w:rPr>
          <w:b/>
        </w:rPr>
      </w:pPr>
      <w:r>
        <w:t>Helping incoming students get acquainted with a magnet school environment</w:t>
      </w:r>
    </w:p>
    <w:p w14:paraId="6CF7FCF7" w14:textId="77777777" w:rsidR="008C7A4E" w:rsidRPr="00F429C7" w:rsidRDefault="008C7A4E" w:rsidP="008C7A4E">
      <w:pPr>
        <w:pStyle w:val="ListParagraph"/>
        <w:numPr>
          <w:ilvl w:val="0"/>
          <w:numId w:val="17"/>
        </w:numPr>
        <w:spacing w:line="276" w:lineRule="auto"/>
        <w:rPr>
          <w:b/>
        </w:rPr>
      </w:pPr>
      <w:r>
        <w:t>Advocating for the school at other middle schools at recruitment events</w:t>
      </w:r>
    </w:p>
    <w:p w14:paraId="00B07E1B" w14:textId="2DB6970A" w:rsidR="008C7A4E" w:rsidRPr="008C7A4E" w:rsidRDefault="008C7A4E" w:rsidP="008C7A4E">
      <w:pPr>
        <w:pStyle w:val="ListParagraph"/>
        <w:numPr>
          <w:ilvl w:val="0"/>
          <w:numId w:val="17"/>
        </w:numPr>
        <w:spacing w:line="276" w:lineRule="auto"/>
        <w:rPr>
          <w:b/>
        </w:rPr>
      </w:pPr>
      <w:r>
        <w:t>Teaching incoming freshmen valuable study skills to help them succeed</w:t>
      </w:r>
    </w:p>
    <w:p w14:paraId="356ADE37" w14:textId="77777777" w:rsidR="008C7A4E" w:rsidRDefault="008C7A4E" w:rsidP="008C7A4E">
      <w:pPr>
        <w:spacing w:line="276" w:lineRule="auto"/>
        <w:rPr>
          <w:b/>
        </w:rPr>
      </w:pPr>
      <w:r w:rsidRPr="008C7A4E">
        <w:rPr>
          <w:b/>
          <w:color w:val="0070C0"/>
        </w:rPr>
        <w:t xml:space="preserve">National Music Honor Society </w:t>
      </w:r>
      <w:r>
        <w:rPr>
          <w:b/>
        </w:rPr>
        <w:t>| 12</w:t>
      </w:r>
      <w:r w:rsidRPr="00410A01">
        <w:rPr>
          <w:b/>
          <w:vertAlign w:val="superscript"/>
        </w:rPr>
        <w:t>th</w:t>
      </w:r>
      <w:r>
        <w:rPr>
          <w:b/>
        </w:rPr>
        <w:t xml:space="preserve"> grade</w:t>
      </w:r>
    </w:p>
    <w:p w14:paraId="5FDBA265" w14:textId="77777777" w:rsidR="008C7A4E" w:rsidRPr="008D4375" w:rsidRDefault="008C7A4E" w:rsidP="008C7A4E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>
        <w:t>Founding member</w:t>
      </w:r>
    </w:p>
    <w:p w14:paraId="50CD2CE7" w14:textId="2F67BDAB" w:rsidR="008C7A4E" w:rsidRPr="008C7A4E" w:rsidRDefault="008C7A4E" w:rsidP="008C7A4E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>
        <w:t>Participating in planning and future development</w:t>
      </w:r>
    </w:p>
    <w:p w14:paraId="69676474" w14:textId="7706A933" w:rsidR="003908A2" w:rsidRDefault="008C7A4E" w:rsidP="00A04F00">
      <w:pPr>
        <w:spacing w:line="276" w:lineRule="auto"/>
        <w:rPr>
          <w:b/>
        </w:rPr>
      </w:pPr>
      <w:r>
        <w:rPr>
          <w:b/>
          <w:color w:val="0070C0"/>
        </w:rPr>
        <w:br w:type="column"/>
      </w:r>
      <w:r w:rsidR="00410A01" w:rsidRPr="008C7A4E">
        <w:rPr>
          <w:b/>
          <w:color w:val="0070C0"/>
        </w:rPr>
        <w:t xml:space="preserve">National Honor Society </w:t>
      </w:r>
      <w:r w:rsidR="00410A01">
        <w:rPr>
          <w:b/>
        </w:rPr>
        <w:t>| 11</w:t>
      </w:r>
      <w:r w:rsidR="00410A01" w:rsidRPr="00410A01">
        <w:rPr>
          <w:b/>
          <w:vertAlign w:val="superscript"/>
        </w:rPr>
        <w:t>th</w:t>
      </w:r>
      <w:r w:rsidR="00410A01">
        <w:rPr>
          <w:b/>
        </w:rPr>
        <w:t>-12</w:t>
      </w:r>
      <w:r w:rsidR="00410A01" w:rsidRPr="00410A01">
        <w:rPr>
          <w:b/>
          <w:vertAlign w:val="superscript"/>
        </w:rPr>
        <w:t>th</w:t>
      </w:r>
      <w:r w:rsidR="00410A01">
        <w:rPr>
          <w:b/>
        </w:rPr>
        <w:t xml:space="preserve"> grade</w:t>
      </w:r>
      <w:r w:rsidR="000B4DD2">
        <w:rPr>
          <w:b/>
        </w:rPr>
        <w:t xml:space="preserve"> </w:t>
      </w:r>
      <w:r w:rsidR="000B4DD2" w:rsidRPr="000B4DD2">
        <w:rPr>
          <w:b/>
        </w:rPr>
        <w:t>|</w:t>
      </w:r>
      <w:r w:rsidR="000B4DD2">
        <w:rPr>
          <w:b/>
        </w:rPr>
        <w:t>40 hrs/</w:t>
      </w:r>
      <w:proofErr w:type="spellStart"/>
      <w:r w:rsidR="000B4DD2">
        <w:rPr>
          <w:b/>
        </w:rPr>
        <w:t>yr</w:t>
      </w:r>
      <w:proofErr w:type="spellEnd"/>
      <w:r w:rsidR="000B4DD2">
        <w:rPr>
          <w:b/>
        </w:rPr>
        <w:t xml:space="preserve"> </w:t>
      </w:r>
    </w:p>
    <w:p w14:paraId="3E85B392" w14:textId="77777777" w:rsidR="00410A01" w:rsidRDefault="00410A01" w:rsidP="00A04F00">
      <w:pPr>
        <w:pStyle w:val="ListParagraph"/>
        <w:numPr>
          <w:ilvl w:val="0"/>
          <w:numId w:val="16"/>
        </w:numPr>
        <w:spacing w:line="276" w:lineRule="auto"/>
      </w:pPr>
      <w:r w:rsidRPr="00410A01">
        <w:t>Volunteered in the LASA High School community and the greater Austin community</w:t>
      </w:r>
    </w:p>
    <w:p w14:paraId="24B98257" w14:textId="6D059877" w:rsidR="008D4375" w:rsidRDefault="008D4375" w:rsidP="008D4375">
      <w:pPr>
        <w:pStyle w:val="ListParagraph"/>
        <w:numPr>
          <w:ilvl w:val="1"/>
          <w:numId w:val="16"/>
        </w:numPr>
        <w:spacing w:line="276" w:lineRule="auto"/>
      </w:pPr>
      <w:r>
        <w:t>Ran a booth for city wide scavenger hunt benefitting Alzheimer’s research</w:t>
      </w:r>
    </w:p>
    <w:p w14:paraId="0AB6FCF4" w14:textId="55E240B8" w:rsidR="008D4375" w:rsidRDefault="008D4375" w:rsidP="008D4375">
      <w:pPr>
        <w:pStyle w:val="ListParagraph"/>
        <w:numPr>
          <w:ilvl w:val="1"/>
          <w:numId w:val="16"/>
        </w:numPr>
        <w:spacing w:line="276" w:lineRule="auto"/>
      </w:pPr>
      <w:r>
        <w:t>Helped setup First Lego League tournament hosted at LASA</w:t>
      </w:r>
    </w:p>
    <w:p w14:paraId="63D9A902" w14:textId="165110A3" w:rsidR="008D4375" w:rsidRDefault="008D4375" w:rsidP="008D4375">
      <w:pPr>
        <w:pStyle w:val="ListParagraph"/>
        <w:numPr>
          <w:ilvl w:val="1"/>
          <w:numId w:val="16"/>
        </w:numPr>
        <w:spacing w:line="276" w:lineRule="auto"/>
      </w:pPr>
      <w:r>
        <w:t>Community outreach through robotics</w:t>
      </w:r>
    </w:p>
    <w:p w14:paraId="3035AD96" w14:textId="1B10889A" w:rsidR="008D4375" w:rsidRDefault="008D4375" w:rsidP="008D4375">
      <w:pPr>
        <w:pStyle w:val="ListParagraph"/>
        <w:numPr>
          <w:ilvl w:val="2"/>
          <w:numId w:val="16"/>
        </w:numPr>
        <w:spacing w:line="276" w:lineRule="auto"/>
      </w:pPr>
      <w:proofErr w:type="spellStart"/>
      <w:r>
        <w:t>nVidia</w:t>
      </w:r>
      <w:proofErr w:type="spellEnd"/>
      <w:r>
        <w:t xml:space="preserve"> Corp.</w:t>
      </w:r>
    </w:p>
    <w:p w14:paraId="284CC1AC" w14:textId="16054283" w:rsidR="008C7A4E" w:rsidRDefault="008D4375" w:rsidP="008C7A4E">
      <w:pPr>
        <w:pStyle w:val="ListParagraph"/>
        <w:numPr>
          <w:ilvl w:val="2"/>
          <w:numId w:val="16"/>
        </w:numPr>
        <w:spacing w:line="276" w:lineRule="auto"/>
      </w:pPr>
      <w:r>
        <w:t>Afterschool program Ditmar community center</w:t>
      </w:r>
    </w:p>
    <w:p w14:paraId="0388EF07" w14:textId="77777777" w:rsidR="008C7A4E" w:rsidRDefault="008C7A4E" w:rsidP="008C7A4E">
      <w:pPr>
        <w:spacing w:line="276" w:lineRule="auto"/>
        <w:rPr>
          <w:b/>
        </w:rPr>
      </w:pPr>
      <w:r w:rsidRPr="008C7A4E">
        <w:rPr>
          <w:b/>
          <w:color w:val="0070C0"/>
        </w:rPr>
        <w:t>ACE Mentorship Program</w:t>
      </w:r>
      <w:r>
        <w:rPr>
          <w:b/>
        </w:rPr>
        <w:t xml:space="preserve"> | 11</w:t>
      </w:r>
      <w:r w:rsidRPr="00F429C7">
        <w:rPr>
          <w:b/>
          <w:vertAlign w:val="superscript"/>
        </w:rPr>
        <w:t>th</w:t>
      </w:r>
      <w:r>
        <w:rPr>
          <w:b/>
        </w:rPr>
        <w:t xml:space="preserve"> grade 2 hrs/</w:t>
      </w:r>
      <w:proofErr w:type="spellStart"/>
      <w:r>
        <w:rPr>
          <w:b/>
        </w:rPr>
        <w:t>wk</w:t>
      </w:r>
      <w:proofErr w:type="spellEnd"/>
      <w:r>
        <w:rPr>
          <w:b/>
        </w:rPr>
        <w:t xml:space="preserve"> 18wks</w:t>
      </w:r>
    </w:p>
    <w:p w14:paraId="3746A0CE" w14:textId="77777777" w:rsidR="008C7A4E" w:rsidRPr="00F429C7" w:rsidRDefault="008C7A4E" w:rsidP="008C7A4E">
      <w:pPr>
        <w:pStyle w:val="ListParagraph"/>
        <w:numPr>
          <w:ilvl w:val="0"/>
          <w:numId w:val="18"/>
        </w:numPr>
        <w:spacing w:line="276" w:lineRule="auto"/>
        <w:rPr>
          <w:b/>
        </w:rPr>
      </w:pPr>
      <w:r>
        <w:t>Lectures &amp; projects covering Architecture, Construction and Engineering</w:t>
      </w:r>
    </w:p>
    <w:p w14:paraId="62D55DAD" w14:textId="6CDD11AA" w:rsidR="008C7A4E" w:rsidRPr="008C7A4E" w:rsidRDefault="008C7A4E" w:rsidP="008C7A4E">
      <w:pPr>
        <w:pStyle w:val="ListParagraph"/>
        <w:numPr>
          <w:ilvl w:val="0"/>
          <w:numId w:val="18"/>
        </w:numPr>
        <w:spacing w:line="276" w:lineRule="auto"/>
        <w:rPr>
          <w:b/>
        </w:rPr>
      </w:pPr>
      <w:r>
        <w:t>Group designed an earthquake resilient, eco-friendly mid-rise building for Rome</w:t>
      </w:r>
    </w:p>
    <w:p w14:paraId="508BF29C" w14:textId="1F893BAC" w:rsidR="00F429C7" w:rsidRDefault="00F429C7" w:rsidP="00A04F00">
      <w:pPr>
        <w:spacing w:line="276" w:lineRule="auto"/>
        <w:rPr>
          <w:b/>
        </w:rPr>
      </w:pPr>
      <w:r w:rsidRPr="008C7A4E">
        <w:rPr>
          <w:b/>
          <w:color w:val="0070C0"/>
        </w:rPr>
        <w:t>Bach &amp; Roll chamber group</w:t>
      </w:r>
      <w:r>
        <w:rPr>
          <w:b/>
        </w:rPr>
        <w:t xml:space="preserve"> |</w:t>
      </w:r>
      <w:r w:rsidR="008964D9">
        <w:rPr>
          <w:b/>
        </w:rPr>
        <w:t>9</w:t>
      </w:r>
      <w:r w:rsidR="008964D9" w:rsidRPr="008964D9">
        <w:rPr>
          <w:b/>
          <w:vertAlign w:val="superscript"/>
        </w:rPr>
        <w:t>th</w:t>
      </w:r>
      <w:r w:rsidR="008964D9">
        <w:rPr>
          <w:b/>
        </w:rPr>
        <w:t>, 10</w:t>
      </w:r>
      <w:r w:rsidR="008964D9" w:rsidRPr="008964D9">
        <w:rPr>
          <w:b/>
          <w:vertAlign w:val="superscript"/>
        </w:rPr>
        <w:t>th</w:t>
      </w:r>
      <w:r w:rsidR="008964D9">
        <w:rPr>
          <w:b/>
        </w:rPr>
        <w:t xml:space="preserve"> &amp; </w:t>
      </w:r>
      <w:r w:rsidR="00D14CA8">
        <w:rPr>
          <w:b/>
        </w:rPr>
        <w:t>11</w:t>
      </w:r>
      <w:r w:rsidR="00D14CA8" w:rsidRPr="00F429C7">
        <w:rPr>
          <w:b/>
          <w:vertAlign w:val="superscript"/>
        </w:rPr>
        <w:t>th</w:t>
      </w:r>
      <w:r>
        <w:rPr>
          <w:b/>
        </w:rPr>
        <w:t xml:space="preserve"> grade</w:t>
      </w:r>
      <w:r w:rsidR="008964D9">
        <w:rPr>
          <w:b/>
        </w:rPr>
        <w:t xml:space="preserve"> 1hr/wk school year</w:t>
      </w:r>
    </w:p>
    <w:p w14:paraId="23E732C0" w14:textId="1D22FD45" w:rsidR="00F429C7" w:rsidRPr="008964D9" w:rsidRDefault="00D14CA8" w:rsidP="00A04F00">
      <w:pPr>
        <w:pStyle w:val="ListParagraph"/>
        <w:numPr>
          <w:ilvl w:val="0"/>
          <w:numId w:val="18"/>
        </w:numPr>
        <w:spacing w:line="276" w:lineRule="auto"/>
        <w:rPr>
          <w:b/>
        </w:rPr>
      </w:pPr>
      <w:r>
        <w:t xml:space="preserve">Helped </w:t>
      </w:r>
      <w:r w:rsidR="008964D9">
        <w:t>select</w:t>
      </w:r>
      <w:r>
        <w:t xml:space="preserve"> and </w:t>
      </w:r>
      <w:r w:rsidR="00F429C7">
        <w:t xml:space="preserve">arrange </w:t>
      </w:r>
      <w:r w:rsidR="008964D9">
        <w:t xml:space="preserve">contemporary songs for a string group </w:t>
      </w:r>
    </w:p>
    <w:p w14:paraId="57E75A07" w14:textId="3E96E1C7" w:rsidR="008964D9" w:rsidRPr="008964D9" w:rsidRDefault="008964D9" w:rsidP="008964D9">
      <w:pPr>
        <w:pStyle w:val="ListParagraph"/>
        <w:numPr>
          <w:ilvl w:val="0"/>
          <w:numId w:val="18"/>
        </w:numPr>
        <w:spacing w:line="276" w:lineRule="auto"/>
        <w:rPr>
          <w:b/>
        </w:rPr>
      </w:pPr>
      <w:r>
        <w:t>Helped organize meetings/rehearsals 11</w:t>
      </w:r>
      <w:r w:rsidRPr="008964D9">
        <w:rPr>
          <w:vertAlign w:val="superscript"/>
        </w:rPr>
        <w:t>th</w:t>
      </w:r>
      <w:r>
        <w:t xml:space="preserve"> </w:t>
      </w:r>
    </w:p>
    <w:p w14:paraId="3D606B88" w14:textId="2C59F7CB" w:rsidR="008964D9" w:rsidRDefault="008964D9" w:rsidP="008964D9">
      <w:pPr>
        <w:spacing w:line="276" w:lineRule="auto"/>
        <w:rPr>
          <w:b/>
        </w:rPr>
      </w:pPr>
      <w:r w:rsidRPr="008C7A4E">
        <w:rPr>
          <w:b/>
          <w:color w:val="0070C0"/>
        </w:rPr>
        <w:t xml:space="preserve">Musicals </w:t>
      </w:r>
      <w:r>
        <w:rPr>
          <w:b/>
        </w:rPr>
        <w:t>| 10</w:t>
      </w:r>
      <w:r w:rsidRPr="008964D9">
        <w:rPr>
          <w:b/>
          <w:vertAlign w:val="superscript"/>
        </w:rPr>
        <w:t>th</w:t>
      </w:r>
      <w:r>
        <w:rPr>
          <w:b/>
        </w:rPr>
        <w:t>, 11</w:t>
      </w:r>
      <w:r w:rsidRPr="008964D9">
        <w:rPr>
          <w:b/>
          <w:vertAlign w:val="superscript"/>
        </w:rPr>
        <w:t>th</w:t>
      </w:r>
      <w:r>
        <w:rPr>
          <w:b/>
        </w:rPr>
        <w:t>, 12</w:t>
      </w:r>
      <w:r w:rsidRPr="008964D9">
        <w:rPr>
          <w:b/>
          <w:vertAlign w:val="superscript"/>
        </w:rPr>
        <w:t>th</w:t>
      </w:r>
      <w:r>
        <w:rPr>
          <w:b/>
        </w:rPr>
        <w:t xml:space="preserve"> grade </w:t>
      </w:r>
    </w:p>
    <w:p w14:paraId="500D697D" w14:textId="33545BC4" w:rsidR="008964D9" w:rsidRPr="008964D9" w:rsidRDefault="008964D9" w:rsidP="008964D9">
      <w:pPr>
        <w:pStyle w:val="ListParagraph"/>
        <w:numPr>
          <w:ilvl w:val="0"/>
          <w:numId w:val="18"/>
        </w:numPr>
        <w:spacing w:line="276" w:lineRule="auto"/>
        <w:rPr>
          <w:b/>
        </w:rPr>
      </w:pPr>
      <w:r>
        <w:t xml:space="preserve">Cellist for AISD Summer musical, </w:t>
      </w:r>
      <w:r w:rsidRPr="008964D9">
        <w:rPr>
          <w:i/>
        </w:rPr>
        <w:t>Peter Pan</w:t>
      </w:r>
      <w:r>
        <w:t xml:space="preserve"> | Summer 2017</w:t>
      </w:r>
    </w:p>
    <w:p w14:paraId="26D5BEE2" w14:textId="77777777" w:rsidR="008964D9" w:rsidRPr="008964D9" w:rsidRDefault="008964D9" w:rsidP="008964D9">
      <w:pPr>
        <w:pStyle w:val="ListParagraph"/>
        <w:numPr>
          <w:ilvl w:val="0"/>
          <w:numId w:val="18"/>
        </w:numPr>
        <w:spacing w:line="276" w:lineRule="auto"/>
        <w:rPr>
          <w:b/>
        </w:rPr>
      </w:pPr>
      <w:r>
        <w:t xml:space="preserve">Cellist for school musical </w:t>
      </w:r>
    </w:p>
    <w:p w14:paraId="2F36380C" w14:textId="710899BF" w:rsidR="008964D9" w:rsidRPr="008964D9" w:rsidRDefault="008964D9" w:rsidP="008964D9">
      <w:pPr>
        <w:pStyle w:val="ListParagraph"/>
        <w:numPr>
          <w:ilvl w:val="1"/>
          <w:numId w:val="18"/>
        </w:numPr>
        <w:spacing w:line="276" w:lineRule="auto"/>
        <w:rPr>
          <w:b/>
        </w:rPr>
      </w:pPr>
      <w:r w:rsidRPr="008964D9">
        <w:rPr>
          <w:i/>
        </w:rPr>
        <w:t>9 to 5</w:t>
      </w:r>
      <w:r>
        <w:t xml:space="preserve"> | 11</w:t>
      </w:r>
      <w:r w:rsidRPr="008964D9">
        <w:rPr>
          <w:vertAlign w:val="superscript"/>
        </w:rPr>
        <w:t>th</w:t>
      </w:r>
    </w:p>
    <w:p w14:paraId="46513B74" w14:textId="66E1D2FB" w:rsidR="008964D9" w:rsidRPr="008964D9" w:rsidRDefault="008964D9" w:rsidP="008964D9">
      <w:pPr>
        <w:pStyle w:val="ListParagraph"/>
        <w:numPr>
          <w:ilvl w:val="1"/>
          <w:numId w:val="18"/>
        </w:numPr>
        <w:spacing w:line="276" w:lineRule="auto"/>
        <w:rPr>
          <w:b/>
        </w:rPr>
      </w:pPr>
      <w:r>
        <w:rPr>
          <w:i/>
        </w:rPr>
        <w:t xml:space="preserve">Sweeney Todd </w:t>
      </w:r>
      <w:r>
        <w:t>| 12</w:t>
      </w:r>
      <w:r w:rsidRPr="008964D9">
        <w:rPr>
          <w:vertAlign w:val="superscript"/>
        </w:rPr>
        <w:t>th</w:t>
      </w:r>
      <w:r>
        <w:t xml:space="preserve"> </w:t>
      </w:r>
    </w:p>
    <w:p w14:paraId="10F77909" w14:textId="77777777" w:rsidR="00F429C7" w:rsidRDefault="00F429C7" w:rsidP="00A04F00">
      <w:pPr>
        <w:pStyle w:val="ListBullet"/>
        <w:numPr>
          <w:ilvl w:val="0"/>
          <w:numId w:val="0"/>
        </w:numPr>
        <w:spacing w:line="276" w:lineRule="auto"/>
        <w:ind w:left="720"/>
        <w:rPr>
          <w:b/>
        </w:rPr>
      </w:pPr>
    </w:p>
    <w:p w14:paraId="00EAF623" w14:textId="77777777" w:rsidR="00F429C7" w:rsidRDefault="00F429C7" w:rsidP="00A04F00">
      <w:pPr>
        <w:pStyle w:val="ListBullet"/>
        <w:numPr>
          <w:ilvl w:val="0"/>
          <w:numId w:val="0"/>
        </w:numPr>
        <w:spacing w:line="240" w:lineRule="auto"/>
        <w:ind w:left="720"/>
        <w:rPr>
          <w:b/>
        </w:rPr>
      </w:pPr>
    </w:p>
    <w:p w14:paraId="50F1421A" w14:textId="77777777" w:rsidR="00F429C7" w:rsidRPr="00F429C7" w:rsidRDefault="00F429C7" w:rsidP="00F429C7">
      <w:pPr>
        <w:pStyle w:val="ListBullet"/>
        <w:numPr>
          <w:ilvl w:val="0"/>
          <w:numId w:val="0"/>
        </w:numPr>
        <w:ind w:left="720"/>
        <w:rPr>
          <w:b/>
        </w:rPr>
      </w:pPr>
    </w:p>
    <w:sectPr w:rsidR="00F429C7" w:rsidRPr="00F429C7" w:rsidSect="00041472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A9800" w14:textId="77777777" w:rsidR="00E75579" w:rsidRDefault="00E75579">
      <w:r>
        <w:separator/>
      </w:r>
    </w:p>
  </w:endnote>
  <w:endnote w:type="continuationSeparator" w:id="0">
    <w:p w14:paraId="50066FAE" w14:textId="77777777" w:rsidR="00E75579" w:rsidRDefault="00E7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57096" w14:textId="77777777" w:rsidR="003908A2" w:rsidRDefault="001B502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79A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A3A7C" w14:textId="77777777" w:rsidR="00E75579" w:rsidRDefault="00E75579">
      <w:r>
        <w:separator/>
      </w:r>
    </w:p>
  </w:footnote>
  <w:footnote w:type="continuationSeparator" w:id="0">
    <w:p w14:paraId="2CD12A92" w14:textId="77777777" w:rsidR="00E75579" w:rsidRDefault="00E7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0CABC" w14:textId="77777777" w:rsidR="003908A2" w:rsidRDefault="001B502D"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CB19A31" wp14:editId="435C725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1270" b="571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F7C7E3C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" path="m,l5013960,r,7205980l,7205980,,xm130564,130564r,6944852l4883396,7075416r,-6944852l130564,130564xe" fillcolor="#0070c0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3466D" w14:textId="77777777" w:rsidR="00BA1F55" w:rsidRDefault="00BA1F55">
    <w:pPr>
      <w:pStyle w:val="Header"/>
    </w:pPr>
  </w:p>
  <w:p w14:paraId="02F644FD" w14:textId="77777777" w:rsidR="00BA1F55" w:rsidRDefault="00BA1F55">
    <w:pPr>
      <w:pStyle w:val="Header"/>
    </w:pPr>
  </w:p>
  <w:p w14:paraId="5EE35A12" w14:textId="77777777" w:rsidR="00BA1F55" w:rsidRDefault="00BA1F55">
    <w:pPr>
      <w:pStyle w:val="Header"/>
    </w:pPr>
  </w:p>
  <w:p w14:paraId="53034233" w14:textId="77777777" w:rsidR="00BA1F55" w:rsidRDefault="00BA1F55" w:rsidP="00BA1F55">
    <w:pPr>
      <w:pStyle w:val="Name"/>
      <w:spacing w:line="240" w:lineRule="auto"/>
    </w:pPr>
    <w:r>
      <w:t>Elias Joaquín Little</w:t>
    </w:r>
    <w:r>
      <w:tab/>
    </w:r>
  </w:p>
  <w:p w14:paraId="05033AE7" w14:textId="1E75279F" w:rsidR="00243AF9" w:rsidRPr="00BA1F55" w:rsidRDefault="00BA1F55" w:rsidP="00BA1F55">
    <w:pPr>
      <w:spacing w:line="240" w:lineRule="auto"/>
      <w:rPr>
        <w:sz w:val="24"/>
        <w:szCs w:val="24"/>
      </w:rPr>
    </w:pPr>
    <w:r>
      <w:rPr>
        <w:sz w:val="24"/>
        <w:szCs w:val="24"/>
      </w:rPr>
      <w:t>E</w:t>
    </w:r>
    <w:r w:rsidRPr="00644F16">
      <w:rPr>
        <w:sz w:val="24"/>
        <w:szCs w:val="24"/>
      </w:rPr>
      <w:t>lias</w:t>
    </w:r>
    <w:r>
      <w:rPr>
        <w:sz w:val="24"/>
        <w:szCs w:val="24"/>
      </w:rPr>
      <w:t>JL</w:t>
    </w:r>
    <w:r w:rsidRPr="00644F16">
      <w:rPr>
        <w:sz w:val="24"/>
        <w:szCs w:val="24"/>
      </w:rPr>
      <w:t>ittle@gmail.com</w:t>
    </w:r>
    <w:r>
      <w:rPr>
        <w:sz w:val="24"/>
        <w:szCs w:val="24"/>
      </w:rPr>
      <w:t xml:space="preserve"> | </w:t>
    </w:r>
    <w:r w:rsidRPr="00644F16">
      <w:rPr>
        <w:sz w:val="24"/>
        <w:szCs w:val="24"/>
      </w:rPr>
      <w:t>(512) 788-4349</w:t>
    </w:r>
    <w:r w:rsidR="001B502D"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162E885" wp14:editId="2541BC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571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B85EE9" w14:textId="77777777" w:rsidR="003908A2" w:rsidRDefault="003908A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162E885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" path="m,l7315200,r,9601200l,9601200,,xm190488,190488r,9220224l7124712,9410712r,-9220224l190488,190488xe" fillcolor="#0070c0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B85EE9" w14:textId="77777777" w:rsidR="003908A2" w:rsidRDefault="003908A2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B6119">
      <w:rPr>
        <w:sz w:val="24"/>
        <w:szCs w:val="24"/>
      </w:rPr>
      <w:t xml:space="preserve"> | L</w:t>
    </w:r>
    <w:r w:rsidR="009B6119" w:rsidRPr="009B6119">
      <w:rPr>
        <w:sz w:val="24"/>
        <w:szCs w:val="24"/>
      </w:rPr>
      <w:t>inkedin.com/in/</w:t>
    </w:r>
    <w:proofErr w:type="spellStart"/>
    <w:r w:rsidR="009B6119" w:rsidRPr="009B6119">
      <w:rPr>
        <w:sz w:val="24"/>
        <w:szCs w:val="24"/>
      </w:rPr>
      <w:t>elias</w:t>
    </w:r>
    <w:proofErr w:type="spellEnd"/>
    <w:r w:rsidR="009B6119" w:rsidRPr="009B6119">
      <w:rPr>
        <w:sz w:val="24"/>
        <w:szCs w:val="24"/>
      </w:rPr>
      <w:t>-little/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36A21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E66CCB"/>
    <w:multiLevelType w:val="hybridMultilevel"/>
    <w:tmpl w:val="0940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2EE5798"/>
    <w:multiLevelType w:val="hybridMultilevel"/>
    <w:tmpl w:val="A2DA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1045B"/>
    <w:multiLevelType w:val="hybridMultilevel"/>
    <w:tmpl w:val="CE58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F16EC"/>
    <w:multiLevelType w:val="hybridMultilevel"/>
    <w:tmpl w:val="873EF8DA"/>
    <w:lvl w:ilvl="0" w:tplc="317CE4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66E3A"/>
    <w:multiLevelType w:val="hybridMultilevel"/>
    <w:tmpl w:val="F236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01F80"/>
    <w:multiLevelType w:val="hybridMultilevel"/>
    <w:tmpl w:val="76C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D3F0C"/>
    <w:multiLevelType w:val="hybridMultilevel"/>
    <w:tmpl w:val="DF7E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B70B4"/>
    <w:multiLevelType w:val="hybridMultilevel"/>
    <w:tmpl w:val="3C56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C0C3B"/>
    <w:multiLevelType w:val="hybridMultilevel"/>
    <w:tmpl w:val="190655B6"/>
    <w:lvl w:ilvl="0" w:tplc="D4CC574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067B1"/>
    <w:multiLevelType w:val="hybridMultilevel"/>
    <w:tmpl w:val="9F52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0"/>
  </w:num>
  <w:num w:numId="15">
    <w:abstractNumId w:val="18"/>
  </w:num>
  <w:num w:numId="16">
    <w:abstractNumId w:val="12"/>
  </w:num>
  <w:num w:numId="17">
    <w:abstractNumId w:val="22"/>
  </w:num>
  <w:num w:numId="18">
    <w:abstractNumId w:val="20"/>
  </w:num>
  <w:num w:numId="19">
    <w:abstractNumId w:val="17"/>
  </w:num>
  <w:num w:numId="20">
    <w:abstractNumId w:val="13"/>
  </w:num>
  <w:num w:numId="21">
    <w:abstractNumId w:val="15"/>
  </w:num>
  <w:num w:numId="22">
    <w:abstractNumId w:val="21"/>
  </w:num>
  <w:num w:numId="23">
    <w:abstractNumId w:val="1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BF"/>
    <w:rsid w:val="00041472"/>
    <w:rsid w:val="000627B9"/>
    <w:rsid w:val="00081A88"/>
    <w:rsid w:val="000B4DD2"/>
    <w:rsid w:val="000D2E45"/>
    <w:rsid w:val="00160C0B"/>
    <w:rsid w:val="00180553"/>
    <w:rsid w:val="001B4613"/>
    <w:rsid w:val="001B502D"/>
    <w:rsid w:val="001D2017"/>
    <w:rsid w:val="00235E10"/>
    <w:rsid w:val="002379AF"/>
    <w:rsid w:val="00243AF9"/>
    <w:rsid w:val="00276C4B"/>
    <w:rsid w:val="002A0C19"/>
    <w:rsid w:val="0034018A"/>
    <w:rsid w:val="00346C9A"/>
    <w:rsid w:val="003908A2"/>
    <w:rsid w:val="003D6063"/>
    <w:rsid w:val="003E2140"/>
    <w:rsid w:val="00410A01"/>
    <w:rsid w:val="004E155C"/>
    <w:rsid w:val="00644F16"/>
    <w:rsid w:val="006644B1"/>
    <w:rsid w:val="00737037"/>
    <w:rsid w:val="007449B1"/>
    <w:rsid w:val="007A36C9"/>
    <w:rsid w:val="007C4E62"/>
    <w:rsid w:val="00892514"/>
    <w:rsid w:val="008964D9"/>
    <w:rsid w:val="008C482A"/>
    <w:rsid w:val="008C7A4E"/>
    <w:rsid w:val="008D4375"/>
    <w:rsid w:val="00901AB8"/>
    <w:rsid w:val="00961281"/>
    <w:rsid w:val="009B6119"/>
    <w:rsid w:val="00A043CD"/>
    <w:rsid w:val="00A04F00"/>
    <w:rsid w:val="00B065E8"/>
    <w:rsid w:val="00B61782"/>
    <w:rsid w:val="00BA1F55"/>
    <w:rsid w:val="00BE1CBF"/>
    <w:rsid w:val="00C42611"/>
    <w:rsid w:val="00C44803"/>
    <w:rsid w:val="00C96DF3"/>
    <w:rsid w:val="00D14CA8"/>
    <w:rsid w:val="00DC34D1"/>
    <w:rsid w:val="00DC465F"/>
    <w:rsid w:val="00DD4830"/>
    <w:rsid w:val="00DD52D8"/>
    <w:rsid w:val="00E11921"/>
    <w:rsid w:val="00E25FBF"/>
    <w:rsid w:val="00E75579"/>
    <w:rsid w:val="00F222F7"/>
    <w:rsid w:val="00F429C7"/>
    <w:rsid w:val="00F468F8"/>
    <w:rsid w:val="00F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9E719"/>
  <w15:chartTrackingRefBased/>
  <w15:docId w15:val="{91A3CFA3-8827-D547-9140-25F6B9DF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1A8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1A8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2140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E21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140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ome/Library/Containers/com.microsoft.Word/Data/Library/Application%20Support/Microsoft/Office/16.0/DTS/en-US%7bACA170A7-BB84-AA47-A15B-40868EE4C3AF%7d/%7b30F4083F-61FE-D144-94CA-BC41E4EE89C2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881B5686434749927346E5AC5E7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D7154-C43C-774C-958E-9BB9C55981F9}"/>
      </w:docPartPr>
      <w:docPartBody>
        <w:p w:rsidR="009C524D" w:rsidRDefault="00144A98">
          <w:pPr>
            <w:pStyle w:val="97881B5686434749927346E5AC5E728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A98"/>
    <w:rsid w:val="000A150C"/>
    <w:rsid w:val="00103C74"/>
    <w:rsid w:val="00144A98"/>
    <w:rsid w:val="004670A7"/>
    <w:rsid w:val="00501B32"/>
    <w:rsid w:val="0050497A"/>
    <w:rsid w:val="00651A51"/>
    <w:rsid w:val="007D3215"/>
    <w:rsid w:val="007E131B"/>
    <w:rsid w:val="009C524D"/>
    <w:rsid w:val="00AD395C"/>
    <w:rsid w:val="00C81A83"/>
    <w:rsid w:val="00D01AB2"/>
    <w:rsid w:val="00D615B4"/>
    <w:rsid w:val="00E1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6237762150624E914914DF3E307E46">
    <w:name w:val="696237762150624E914914DF3E307E46"/>
  </w:style>
  <w:style w:type="paragraph" w:customStyle="1" w:styleId="5F86A0863C4D6D42BEA20D94829FDE06">
    <w:name w:val="5F86A0863C4D6D42BEA20D94829FDE06"/>
  </w:style>
  <w:style w:type="paragraph" w:customStyle="1" w:styleId="2B0F7412C255634485177CAD1512CB71">
    <w:name w:val="2B0F7412C255634485177CAD1512CB71"/>
  </w:style>
  <w:style w:type="paragraph" w:customStyle="1" w:styleId="F97941A4D3D0D047AD3A7CFB03BC7B50">
    <w:name w:val="F97941A4D3D0D047AD3A7CFB03BC7B50"/>
  </w:style>
  <w:style w:type="paragraph" w:customStyle="1" w:styleId="97881B5686434749927346E5AC5E7287">
    <w:name w:val="97881B5686434749927346E5AC5E7287"/>
  </w:style>
  <w:style w:type="paragraph" w:customStyle="1" w:styleId="01CB07CAABE88E44B356BCEF7D0C5C57">
    <w:name w:val="01CB07CAABE88E44B356BCEF7D0C5C57"/>
  </w:style>
  <w:style w:type="paragraph" w:customStyle="1" w:styleId="BB19582B0F11C642BB16A0BB76AC53FB">
    <w:name w:val="BB19582B0F11C642BB16A0BB76AC53FB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996EF4CF5BAB274996B165D132582234">
    <w:name w:val="996EF4CF5BAB274996B165D132582234"/>
  </w:style>
  <w:style w:type="paragraph" w:customStyle="1" w:styleId="A657D1B76A05594BBFFABEDFFD327020">
    <w:name w:val="A657D1B76A05594BBFFABEDFFD327020"/>
  </w:style>
  <w:style w:type="paragraph" w:customStyle="1" w:styleId="341B22646BF1F5449CAD1063D2FFA7F5">
    <w:name w:val="341B22646BF1F5449CAD1063D2FFA7F5"/>
  </w:style>
  <w:style w:type="paragraph" w:customStyle="1" w:styleId="C7A6586BF1255148A393844B8356C0AF">
    <w:name w:val="C7A6586BF1255148A393844B8356C0AF"/>
  </w:style>
  <w:style w:type="paragraph" w:customStyle="1" w:styleId="225F8C309B0F8B4FBCF1E1A0885AC71A">
    <w:name w:val="225F8C309B0F8B4FBCF1E1A0885AC71A"/>
  </w:style>
  <w:style w:type="paragraph" w:customStyle="1" w:styleId="B473E33627926946BD965022F520F51D">
    <w:name w:val="B473E33627926946BD965022F520F51D"/>
    <w:rsid w:val="00D01A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71CB5-59CF-564E-BEF7-157217BD4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{30F4083F-61FE-D144-94CA-BC41E4EE89C2}tf10002074.dotx</Template>
  <TotalTime>91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Little</dc:creator>
  <cp:keywords/>
  <dc:description/>
  <cp:lastModifiedBy>Elias Joaquin Little</cp:lastModifiedBy>
  <cp:revision>23</cp:revision>
  <cp:lastPrinted>2019-10-06T16:59:00Z</cp:lastPrinted>
  <dcterms:created xsi:type="dcterms:W3CDTF">2018-12-31T21:55:00Z</dcterms:created>
  <dcterms:modified xsi:type="dcterms:W3CDTF">2019-10-19T22:32:00Z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